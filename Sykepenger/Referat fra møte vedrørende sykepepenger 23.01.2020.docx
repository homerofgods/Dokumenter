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8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976"/>
        <w:gridCol w:w="2981"/>
      </w:tblGrid>
      <w:tr w:rsidR="00D21B61" w14:paraId="5F7FF8FD" w14:textId="77777777" w:rsidTr="00FB6913">
        <w:trPr>
          <w:trHeight w:hRule="exact" w:val="288"/>
          <w:jc w:val="center"/>
        </w:trPr>
        <w:tc>
          <w:tcPr>
            <w:tcW w:w="893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58E4F2B" w14:textId="2CCEE1C8" w:rsidR="00D21B61" w:rsidRDefault="00896A4F" w:rsidP="00C30B94">
            <w:pPr>
              <w:pStyle w:val="Titlerforreferatogsaksliste"/>
            </w:pPr>
            <w:r>
              <w:t>Møte vedr. lønnsberegninger</w:t>
            </w:r>
          </w:p>
        </w:tc>
      </w:tr>
      <w:tr w:rsidR="00D21B61" w14:paraId="4D171D19" w14:textId="77777777" w:rsidTr="00FB6913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B7FEFFB" w14:textId="6B860D66" w:rsidR="00D21B61" w:rsidRDefault="004901D5">
            <w:pPr>
              <w:pStyle w:val="Brdtekst1"/>
            </w:pPr>
            <w:r>
              <w:t>2</w:t>
            </w:r>
            <w:r w:rsidR="00896A4F">
              <w:t>3</w:t>
            </w:r>
            <w:r>
              <w:t>.</w:t>
            </w:r>
            <w:r w:rsidR="00896A4F">
              <w:t>01</w:t>
            </w:r>
            <w:r>
              <w:t>.20</w:t>
            </w:r>
            <w:r w:rsidR="00896A4F">
              <w:t>20</w:t>
            </w:r>
          </w:p>
        </w:tc>
        <w:tc>
          <w:tcPr>
            <w:tcW w:w="29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6264382" w14:textId="399A22F0" w:rsidR="00D21B61" w:rsidRDefault="004901D5" w:rsidP="00C30B94">
            <w:pPr>
              <w:pStyle w:val="Brdtekst1"/>
            </w:pPr>
            <w:r>
              <w:rPr>
                <w:spacing w:val="0"/>
              </w:rPr>
              <w:t>Kl.1</w:t>
            </w:r>
            <w:r w:rsidR="00896A4F">
              <w:rPr>
                <w:spacing w:val="0"/>
              </w:rPr>
              <w:t>0</w:t>
            </w:r>
            <w:r>
              <w:rPr>
                <w:spacing w:val="0"/>
              </w:rPr>
              <w:t>:00</w:t>
            </w:r>
          </w:p>
        </w:tc>
        <w:tc>
          <w:tcPr>
            <w:tcW w:w="29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4F8851B" w14:textId="77777777" w:rsidR="00D21B61" w:rsidRDefault="00D21B61" w:rsidP="00C30B94">
            <w:pPr>
              <w:pStyle w:val="Brdtekst1"/>
            </w:pPr>
          </w:p>
        </w:tc>
      </w:tr>
      <w:tr w:rsidR="00D21B61" w14:paraId="687E27B2" w14:textId="77777777" w:rsidTr="00FB691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C41C15" w14:textId="77777777" w:rsidR="00D21B61" w:rsidRDefault="00D0776B">
            <w:pPr>
              <w:pStyle w:val="Brdtekst1"/>
            </w:pPr>
            <w:r>
              <w:t>Møte innkalt av:</w:t>
            </w: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75F67F" w14:textId="068A5EDD" w:rsidR="00D21B61" w:rsidRDefault="00896A4F">
            <w:pPr>
              <w:pStyle w:val="Brdtekst1"/>
            </w:pPr>
            <w:r>
              <w:t>André</w:t>
            </w:r>
          </w:p>
        </w:tc>
      </w:tr>
      <w:tr w:rsidR="00D21B61" w14:paraId="491849C9" w14:textId="77777777" w:rsidTr="00FB691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C5D565" w14:textId="77777777" w:rsidR="00D21B61" w:rsidRDefault="00D0776B">
            <w:pPr>
              <w:pStyle w:val="Brdtekst1"/>
            </w:pPr>
            <w:r>
              <w:t>Møtetype</w:t>
            </w: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985597" w14:textId="1F56AE0A" w:rsidR="00D21B61" w:rsidRDefault="00896A4F">
            <w:pPr>
              <w:pStyle w:val="Brdtekst1"/>
            </w:pPr>
            <w:r>
              <w:t>Oppklaringsmøte vedrørende sykepenger</w:t>
            </w:r>
          </w:p>
        </w:tc>
      </w:tr>
      <w:tr w:rsidR="00D21B61" w:rsidRPr="00896A4F" w14:paraId="22C1359E" w14:textId="77777777" w:rsidTr="00FB6913">
        <w:trPr>
          <w:trHeight w:hRule="exact" w:val="425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D38C3F" w14:textId="77777777" w:rsidR="00D21B61" w:rsidRDefault="00D0776B">
            <w:pPr>
              <w:pStyle w:val="Brdtekst1"/>
            </w:pPr>
            <w:r>
              <w:t>Deltakere</w:t>
            </w: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B819C4" w14:textId="18E42181" w:rsidR="00D21B61" w:rsidRPr="00896A4F" w:rsidRDefault="00896A4F">
            <w:pPr>
              <w:pStyle w:val="Brdtekst1"/>
            </w:pPr>
            <w:r w:rsidRPr="00896A4F">
              <w:t xml:space="preserve">Gerd, Vivi, Herman, Anja, </w:t>
            </w:r>
            <w:r w:rsidR="00897B93">
              <w:t xml:space="preserve">Gry, </w:t>
            </w:r>
            <w:r w:rsidRPr="00896A4F">
              <w:t>Andr</w:t>
            </w:r>
            <w:r>
              <w:t xml:space="preserve">é </w:t>
            </w:r>
          </w:p>
        </w:tc>
      </w:tr>
      <w:tr w:rsidR="00D21B61" w14:paraId="59C31A27" w14:textId="77777777" w:rsidTr="00FB6913">
        <w:trPr>
          <w:trHeight w:hRule="exact" w:val="288"/>
          <w:jc w:val="center"/>
        </w:trPr>
        <w:tc>
          <w:tcPr>
            <w:tcW w:w="893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6932B7D3" w14:textId="23DC2650" w:rsidR="00D21B61" w:rsidRDefault="00D21B61" w:rsidP="00C30B94">
            <w:pPr>
              <w:pStyle w:val="Titlerforreferatogsaksliste"/>
            </w:pPr>
          </w:p>
        </w:tc>
      </w:tr>
      <w:tr w:rsidR="00D21B61" w14:paraId="23E215B1" w14:textId="77777777" w:rsidTr="00FB6913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CCF37B7" w14:textId="77777777" w:rsidR="00D21B61" w:rsidRDefault="00D21B61" w:rsidP="00C30B94">
            <w:pPr>
              <w:pStyle w:val="Brdtekst1"/>
            </w:pP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4993063" w14:textId="77777777" w:rsidR="00D21B61" w:rsidRDefault="00D21B61" w:rsidP="00C30B94">
            <w:pPr>
              <w:pStyle w:val="Brdtekst1"/>
            </w:pPr>
          </w:p>
        </w:tc>
      </w:tr>
      <w:tr w:rsidR="00D21B61" w14:paraId="18AA9511" w14:textId="77777777" w:rsidTr="007A2699">
        <w:trPr>
          <w:trHeight w:hRule="exact" w:val="123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66E4F8" w14:textId="3F624A57" w:rsidR="00D21B61" w:rsidRDefault="00583777">
            <w:pPr>
              <w:pStyle w:val="Brdtekst1"/>
            </w:pPr>
            <w:r>
              <w:t>Bakgrunnen for møte</w:t>
            </w: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2E4548" w14:textId="38CACA04" w:rsidR="00896A4F" w:rsidRDefault="00896A4F" w:rsidP="00896A4F">
            <w:pPr>
              <w:rPr>
                <w:spacing w:val="0"/>
                <w:sz w:val="22"/>
              </w:rPr>
            </w:pPr>
          </w:p>
          <w:p w14:paraId="2824BC7D" w14:textId="77777777" w:rsidR="00896A4F" w:rsidRDefault="00896A4F" w:rsidP="00896A4F">
            <w:pPr>
              <w:pStyle w:val="Listeavsnitt"/>
              <w:numPr>
                <w:ilvl w:val="0"/>
                <w:numId w:val="8"/>
              </w:numPr>
              <w:spacing w:before="100" w:beforeAutospacing="1" w:after="100" w:afterAutospacing="1"/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</w:rPr>
              <w:t>Situasjonen med sykepenger og forslag til forbedringer.</w:t>
            </w:r>
          </w:p>
          <w:p w14:paraId="245FDF61" w14:textId="77777777" w:rsidR="00896A4F" w:rsidRDefault="00896A4F" w:rsidP="00896A4F">
            <w:pPr>
              <w:pStyle w:val="Listeavsnitt"/>
              <w:numPr>
                <w:ilvl w:val="0"/>
                <w:numId w:val="8"/>
              </w:numPr>
              <w:contextualSpacing w:val="0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</w:rPr>
              <w:t xml:space="preserve">Finnes det en enklere måte for ansatte å sjekke at man har fått korrekt lønn. </w:t>
            </w:r>
          </w:p>
          <w:p w14:paraId="0D6AC461" w14:textId="67D85A3D" w:rsidR="007A2699" w:rsidRDefault="007A2699" w:rsidP="00896A4F">
            <w:pPr>
              <w:pStyle w:val="Punktmerketliste"/>
              <w:numPr>
                <w:ilvl w:val="0"/>
                <w:numId w:val="0"/>
              </w:numPr>
              <w:ind w:left="360" w:hanging="360"/>
            </w:pPr>
          </w:p>
          <w:p w14:paraId="53FC7F40" w14:textId="77777777" w:rsidR="007A2699" w:rsidRDefault="007A2699" w:rsidP="00DB6EF2">
            <w:pPr>
              <w:pStyle w:val="Punktmerketliste"/>
              <w:numPr>
                <w:ilvl w:val="0"/>
                <w:numId w:val="0"/>
              </w:numPr>
              <w:ind w:left="360"/>
            </w:pPr>
          </w:p>
        </w:tc>
      </w:tr>
      <w:tr w:rsidR="00D21B61" w14:paraId="2CD42E83" w14:textId="77777777" w:rsidTr="00FB6913">
        <w:trPr>
          <w:trHeight w:hRule="exact" w:val="288"/>
          <w:jc w:val="center"/>
        </w:trPr>
        <w:tc>
          <w:tcPr>
            <w:tcW w:w="893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63256658" w14:textId="71A3F8B6" w:rsidR="00D21B61" w:rsidRDefault="008C3851" w:rsidP="00B40578">
            <w:pPr>
              <w:pStyle w:val="Titlerforreferatogsaksliste"/>
            </w:pPr>
            <w:sdt>
              <w:sdtPr>
                <w:id w:val="1136367043"/>
                <w:showingPlcHdr/>
              </w:sdtPr>
              <w:sdtEndPr/>
              <w:sdtContent>
                <w:r w:rsidR="00583777">
                  <w:t xml:space="preserve">     </w:t>
                </w:r>
              </w:sdtContent>
            </w:sdt>
          </w:p>
        </w:tc>
      </w:tr>
      <w:tr w:rsidR="00D21B61" w14:paraId="730A8B69" w14:textId="77777777" w:rsidTr="00FB6913">
        <w:trPr>
          <w:trHeight w:hRule="exact" w:val="254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3092AAF" w14:textId="5867FB44" w:rsidR="00D21B61" w:rsidRDefault="00897B93">
            <w:pPr>
              <w:pStyle w:val="Brdtekst1"/>
            </w:pPr>
            <w:r>
              <w:t>Rutiner vedrørende sykepenger</w:t>
            </w:r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6D10E9" w14:textId="3D50988E" w:rsidR="00951FCF" w:rsidRDefault="00583777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  <w:r>
              <w:t>Lønnsavdelingen oppgir at inntektsmeldingen har blitt feil, grunnet feriedager i WS ikke er blitt medregnet.</w:t>
            </w:r>
            <w:r w:rsidR="00951FCF">
              <w:t xml:space="preserve"> Nye rutiner</w:t>
            </w:r>
            <w:r w:rsidR="00897B93">
              <w:t xml:space="preserve"> og mal for beregning av lønn ved sykdom</w:t>
            </w:r>
            <w:r w:rsidR="00951FCF">
              <w:t xml:space="preserve"> er utarbeidet av lønnsavdelingen hos Egmont og iverksatt fra 04.02.2020</w:t>
            </w:r>
            <w:r w:rsidR="00897B93">
              <w:t>.</w:t>
            </w:r>
            <w:r w:rsidR="00951FCF">
              <w:t xml:space="preserve"> </w:t>
            </w:r>
            <w:r w:rsidR="00897B93">
              <w:t>Dette</w:t>
            </w:r>
            <w:r w:rsidR="00951FCF">
              <w:t xml:space="preserve"> skal kvalitetssi</w:t>
            </w:r>
            <w:bookmarkStart w:id="0" w:name="_GoBack"/>
            <w:bookmarkEnd w:id="0"/>
            <w:r w:rsidR="00951FCF">
              <w:t xml:space="preserve">kre </w:t>
            </w:r>
            <w:r w:rsidR="00897B93">
              <w:t>utbetaling av sykepenger i fremtiden.</w:t>
            </w:r>
          </w:p>
          <w:p w14:paraId="6D385A09" w14:textId="4F9874B6" w:rsidR="00951FCF" w:rsidRDefault="00951FCF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  <w:r>
              <w:t xml:space="preserve">Saken til </w:t>
            </w:r>
            <w:proofErr w:type="spellStart"/>
            <w:r w:rsidR="002B1326" w:rsidRPr="002B1326">
              <w:rPr>
                <w:strike/>
                <w:color w:val="000000" w:themeColor="text1"/>
                <w:shd w:val="clear" w:color="auto" w:fill="404040" w:themeFill="text1" w:themeFillTint="BF"/>
              </w:rPr>
              <w:t>deleted</w:t>
            </w:r>
            <w:proofErr w:type="spellEnd"/>
            <w:r w:rsidRPr="002B1326">
              <w:rPr>
                <w:color w:val="000000" w:themeColor="text1"/>
              </w:rPr>
              <w:t xml:space="preserve"> </w:t>
            </w:r>
            <w:r>
              <w:t>gjennomgås på nytt</w:t>
            </w:r>
            <w:r w:rsidR="00897B93">
              <w:t xml:space="preserve">, slik at lønnsgrunnlaget blir korrekt. </w:t>
            </w:r>
          </w:p>
          <w:p w14:paraId="3A3F23B9" w14:textId="26B1B7B0" w:rsidR="00E44904" w:rsidRDefault="00E44904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</w:p>
          <w:p w14:paraId="234A4374" w14:textId="5B5F6570" w:rsidR="004B6188" w:rsidRDefault="004B6188">
            <w:pPr>
              <w:pStyle w:val="Brdtekst1"/>
            </w:pPr>
            <w:r>
              <w:t xml:space="preserve"> </w:t>
            </w:r>
          </w:p>
        </w:tc>
      </w:tr>
      <w:tr w:rsidR="00897B93" w14:paraId="1FF0A57A" w14:textId="77777777" w:rsidTr="00FB6913">
        <w:trPr>
          <w:trHeight w:hRule="exact" w:val="2540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7F097D" w14:textId="5A1057D2" w:rsidR="00897B93" w:rsidRDefault="00897B93">
            <w:pPr>
              <w:pStyle w:val="Brdtekst1"/>
            </w:pPr>
            <w:proofErr w:type="spellStart"/>
            <w:r>
              <w:t>Worksoft</w:t>
            </w:r>
            <w:proofErr w:type="spellEnd"/>
          </w:p>
        </w:tc>
        <w:tc>
          <w:tcPr>
            <w:tcW w:w="7184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73BCDE" w14:textId="5B03C6F4" w:rsidR="007541AF" w:rsidRDefault="00897B93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  <w:r>
              <w:t xml:space="preserve">Det er et ønske at ansatte skal få tilgang til å sjekke sin timeliste fra </w:t>
            </w:r>
            <w:proofErr w:type="spellStart"/>
            <w:r>
              <w:t>Worksoft</w:t>
            </w:r>
            <w:proofErr w:type="spellEnd"/>
            <w:r>
              <w:t xml:space="preserve">, det finnes i dag en rapport som heter </w:t>
            </w:r>
            <w:r w:rsidR="007541AF">
              <w:t xml:space="preserve">«tidsregistreringsrapport», her kan man se inn og ut stempling til den ansatte. Dog må det sjekkes at denne rapporten er korrekt mot selve lønnsutbetalingen, samt </w:t>
            </w:r>
            <w:proofErr w:type="spellStart"/>
            <w:r w:rsidR="007541AF">
              <w:t>Worksoft</w:t>
            </w:r>
            <w:proofErr w:type="spellEnd"/>
            <w:r w:rsidR="007541AF">
              <w:t xml:space="preserve"> må kunne genere alle ansatte. </w:t>
            </w:r>
          </w:p>
          <w:p w14:paraId="6DA9AC82" w14:textId="77777777" w:rsidR="007541AF" w:rsidRDefault="007541AF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</w:p>
          <w:p w14:paraId="489BE6C3" w14:textId="5CDEE4BF" w:rsidR="00897B93" w:rsidRDefault="007541AF" w:rsidP="00897B93">
            <w:pPr>
              <w:pStyle w:val="Punktmerketliste"/>
              <w:numPr>
                <w:ilvl w:val="0"/>
                <w:numId w:val="0"/>
              </w:numPr>
              <w:ind w:left="360" w:hanging="360"/>
            </w:pPr>
            <w:r>
              <w:t xml:space="preserve">Ny HR direktør sjekker dette med WS i mars.  </w:t>
            </w:r>
          </w:p>
        </w:tc>
      </w:tr>
    </w:tbl>
    <w:p w14:paraId="4CA71211" w14:textId="77777777" w:rsidR="00C04C10" w:rsidRDefault="00C04C10"/>
    <w:sectPr w:rsidR="00C04C10" w:rsidSect="00D21B61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81C64" w14:textId="77777777" w:rsidR="008C3851" w:rsidRDefault="008C3851">
      <w:r>
        <w:separator/>
      </w:r>
    </w:p>
  </w:endnote>
  <w:endnote w:type="continuationSeparator" w:id="0">
    <w:p w14:paraId="61905661" w14:textId="77777777" w:rsidR="008C3851" w:rsidRDefault="008C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6B607" w14:textId="77777777" w:rsidR="008C3851" w:rsidRDefault="008C3851">
      <w:r>
        <w:separator/>
      </w:r>
    </w:p>
  </w:footnote>
  <w:footnote w:type="continuationSeparator" w:id="0">
    <w:p w14:paraId="5DA9F860" w14:textId="77777777" w:rsidR="008C3851" w:rsidRDefault="008C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CF6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BB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28467C78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20E5F"/>
    <w:multiLevelType w:val="hybridMultilevel"/>
    <w:tmpl w:val="2E18DC20"/>
    <w:lvl w:ilvl="0" w:tplc="36E2D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89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4E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347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CE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C4D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62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4EE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D41169F"/>
    <w:multiLevelType w:val="hybridMultilevel"/>
    <w:tmpl w:val="FA1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D41B0"/>
    <w:multiLevelType w:val="hybridMultilevel"/>
    <w:tmpl w:val="B48A8B34"/>
    <w:lvl w:ilvl="0" w:tplc="711E20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1379B"/>
    <w:multiLevelType w:val="hybridMultilevel"/>
    <w:tmpl w:val="F9BE7B0A"/>
    <w:lvl w:ilvl="0" w:tplc="C9B0F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20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1C9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D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E2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60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DA9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AAB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94"/>
    <w:rsid w:val="00050D90"/>
    <w:rsid w:val="00126C85"/>
    <w:rsid w:val="00131320"/>
    <w:rsid w:val="00153493"/>
    <w:rsid w:val="00156B4A"/>
    <w:rsid w:val="00175F48"/>
    <w:rsid w:val="001C47F3"/>
    <w:rsid w:val="002231BD"/>
    <w:rsid w:val="00272B50"/>
    <w:rsid w:val="00296444"/>
    <w:rsid w:val="002A2A83"/>
    <w:rsid w:val="002B1326"/>
    <w:rsid w:val="002F4009"/>
    <w:rsid w:val="00304B2E"/>
    <w:rsid w:val="00322D64"/>
    <w:rsid w:val="0037640C"/>
    <w:rsid w:val="00377510"/>
    <w:rsid w:val="00382B3B"/>
    <w:rsid w:val="003A466D"/>
    <w:rsid w:val="003C04CD"/>
    <w:rsid w:val="004041E9"/>
    <w:rsid w:val="00452006"/>
    <w:rsid w:val="0045345C"/>
    <w:rsid w:val="0046412F"/>
    <w:rsid w:val="004901D5"/>
    <w:rsid w:val="004A3F45"/>
    <w:rsid w:val="004B6188"/>
    <w:rsid w:val="004D5028"/>
    <w:rsid w:val="004E509D"/>
    <w:rsid w:val="00531BC9"/>
    <w:rsid w:val="0053404C"/>
    <w:rsid w:val="00535A0E"/>
    <w:rsid w:val="00564948"/>
    <w:rsid w:val="00582E5B"/>
    <w:rsid w:val="00583777"/>
    <w:rsid w:val="0059217C"/>
    <w:rsid w:val="005B11BF"/>
    <w:rsid w:val="005B1F11"/>
    <w:rsid w:val="005D34F7"/>
    <w:rsid w:val="005D3780"/>
    <w:rsid w:val="005F6B51"/>
    <w:rsid w:val="006746F8"/>
    <w:rsid w:val="00677E7A"/>
    <w:rsid w:val="006900DA"/>
    <w:rsid w:val="00696F0B"/>
    <w:rsid w:val="006A23A4"/>
    <w:rsid w:val="006A7AFF"/>
    <w:rsid w:val="006D0718"/>
    <w:rsid w:val="006D2989"/>
    <w:rsid w:val="006D6923"/>
    <w:rsid w:val="00701158"/>
    <w:rsid w:val="007061D6"/>
    <w:rsid w:val="00710EFD"/>
    <w:rsid w:val="007541AF"/>
    <w:rsid w:val="007602D6"/>
    <w:rsid w:val="00761126"/>
    <w:rsid w:val="00791E13"/>
    <w:rsid w:val="00792692"/>
    <w:rsid w:val="007976EF"/>
    <w:rsid w:val="007A2699"/>
    <w:rsid w:val="007B413B"/>
    <w:rsid w:val="007D1FEB"/>
    <w:rsid w:val="007F26A2"/>
    <w:rsid w:val="007F434F"/>
    <w:rsid w:val="00811DBD"/>
    <w:rsid w:val="0087254B"/>
    <w:rsid w:val="00883755"/>
    <w:rsid w:val="00896A4F"/>
    <w:rsid w:val="00897B93"/>
    <w:rsid w:val="008C1B31"/>
    <w:rsid w:val="008C3851"/>
    <w:rsid w:val="008C7110"/>
    <w:rsid w:val="009174B3"/>
    <w:rsid w:val="00951FCF"/>
    <w:rsid w:val="009B0FB3"/>
    <w:rsid w:val="009B62DD"/>
    <w:rsid w:val="009F458C"/>
    <w:rsid w:val="00A52E29"/>
    <w:rsid w:val="00AC016C"/>
    <w:rsid w:val="00AC4B83"/>
    <w:rsid w:val="00AC6644"/>
    <w:rsid w:val="00AD235A"/>
    <w:rsid w:val="00B00D63"/>
    <w:rsid w:val="00B036D6"/>
    <w:rsid w:val="00B24116"/>
    <w:rsid w:val="00B40578"/>
    <w:rsid w:val="00B4148D"/>
    <w:rsid w:val="00B47795"/>
    <w:rsid w:val="00B71B16"/>
    <w:rsid w:val="00B827C8"/>
    <w:rsid w:val="00BB6516"/>
    <w:rsid w:val="00C04C10"/>
    <w:rsid w:val="00C052EA"/>
    <w:rsid w:val="00C30B94"/>
    <w:rsid w:val="00C41735"/>
    <w:rsid w:val="00C4305A"/>
    <w:rsid w:val="00C74C5C"/>
    <w:rsid w:val="00C90683"/>
    <w:rsid w:val="00CC7051"/>
    <w:rsid w:val="00CD72F2"/>
    <w:rsid w:val="00CE31D9"/>
    <w:rsid w:val="00CF0DBB"/>
    <w:rsid w:val="00D0776B"/>
    <w:rsid w:val="00D16FB2"/>
    <w:rsid w:val="00D21B61"/>
    <w:rsid w:val="00D452C3"/>
    <w:rsid w:val="00D676A1"/>
    <w:rsid w:val="00D87D83"/>
    <w:rsid w:val="00DB6EF2"/>
    <w:rsid w:val="00E3372E"/>
    <w:rsid w:val="00E44904"/>
    <w:rsid w:val="00E63BD2"/>
    <w:rsid w:val="00E64403"/>
    <w:rsid w:val="00E81441"/>
    <w:rsid w:val="00EA283C"/>
    <w:rsid w:val="00EC65B2"/>
    <w:rsid w:val="00EF4E0F"/>
    <w:rsid w:val="00F664BD"/>
    <w:rsid w:val="00F85EA6"/>
    <w:rsid w:val="00F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B1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21B61"/>
    <w:pPr>
      <w:spacing w:after="0" w:line="240" w:lineRule="auto"/>
    </w:pPr>
    <w:rPr>
      <w:spacing w:val="8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">
    <w:name w:val="overskrift 1"/>
    <w:basedOn w:val="Normal"/>
    <w:next w:val="Normal"/>
    <w:link w:val="Overskrift1Tegn"/>
    <w:uiPriority w:val="1"/>
    <w:semiHidden/>
    <w:qFormat/>
    <w:rsid w:val="00D21B61"/>
    <w:pPr>
      <w:outlineLvl w:val="0"/>
    </w:pPr>
    <w:rPr>
      <w:b/>
      <w:color w:val="FFFFFF" w:themeColor="background1"/>
      <w:sz w:val="20"/>
    </w:rPr>
  </w:style>
  <w:style w:type="paragraph" w:customStyle="1" w:styleId="overskrift2">
    <w:name w:val="overskrift 2"/>
    <w:basedOn w:val="overskrift1"/>
    <w:next w:val="Normal"/>
    <w:link w:val="Overskrift2Tegn"/>
    <w:uiPriority w:val="1"/>
    <w:semiHidden/>
    <w:qFormat/>
    <w:rsid w:val="00D21B61"/>
    <w:pPr>
      <w:outlineLvl w:val="1"/>
    </w:pPr>
    <w:rPr>
      <w:color w:val="A6A6A6" w:themeColor="background1" w:themeShade="A6"/>
    </w:rPr>
  </w:style>
  <w:style w:type="paragraph" w:customStyle="1" w:styleId="overskrift3">
    <w:name w:val="overskrift 3"/>
    <w:basedOn w:val="overskrift2"/>
    <w:next w:val="Normal"/>
    <w:link w:val="Overskrift3Tegn"/>
    <w:uiPriority w:val="1"/>
    <w:semiHidden/>
    <w:qFormat/>
    <w:rsid w:val="00D21B61"/>
    <w:pPr>
      <w:outlineLvl w:val="2"/>
    </w:pPr>
    <w:rPr>
      <w:b w:val="0"/>
    </w:rPr>
  </w:style>
  <w:style w:type="paragraph" w:customStyle="1" w:styleId="overskrift4">
    <w:name w:val="overskrift 4"/>
    <w:basedOn w:val="overskrift5"/>
    <w:next w:val="Normal"/>
    <w:link w:val="Overskrift4Tegn"/>
    <w:uiPriority w:val="1"/>
    <w:semiHidden/>
    <w:qFormat/>
    <w:rsid w:val="00D21B61"/>
    <w:pPr>
      <w:spacing w:before="40" w:after="280"/>
      <w:outlineLvl w:val="3"/>
    </w:pPr>
    <w:rPr>
      <w:color w:val="B8CCE4" w:themeColor="accent1" w:themeTint="66"/>
    </w:rPr>
  </w:style>
  <w:style w:type="paragraph" w:customStyle="1" w:styleId="overskrift5">
    <w:name w:val="overskrift 5"/>
    <w:basedOn w:val="Normal"/>
    <w:next w:val="Normal"/>
    <w:link w:val="Overskrift5Tegn"/>
    <w:uiPriority w:val="1"/>
    <w:semiHidden/>
    <w:qFormat/>
    <w:rsid w:val="00D21B6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ellrutenett">
    <w:name w:val="Table Grid"/>
    <w:basedOn w:val="Vanligtabell"/>
    <w:uiPriority w:val="1"/>
    <w:rsid w:val="00D21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D21B6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21B6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21B61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1"/>
    <w:semiHidden/>
    <w:rsid w:val="00D21B61"/>
    <w:rPr>
      <w:b/>
      <w:color w:val="FFFFFF" w:themeColor="background1"/>
      <w:spacing w:val="8"/>
      <w:sz w:val="20"/>
    </w:rPr>
  </w:style>
  <w:style w:type="character" w:customStyle="1" w:styleId="Overskrift2Tegn">
    <w:name w:val="Overskrift 2 Tegn"/>
    <w:basedOn w:val="Standardskriftforavsnitt"/>
    <w:link w:val="overskrift2"/>
    <w:uiPriority w:val="1"/>
    <w:semiHidden/>
    <w:rsid w:val="00D21B61"/>
    <w:rPr>
      <w:b/>
      <w:color w:val="A6A6A6" w:themeColor="background1" w:themeShade="A6"/>
      <w:spacing w:val="8"/>
      <w:sz w:val="20"/>
    </w:rPr>
  </w:style>
  <w:style w:type="character" w:customStyle="1" w:styleId="Overskrift3Tegn">
    <w:name w:val="Overskrift 3 Tegn"/>
    <w:basedOn w:val="Standardskriftforavsnitt"/>
    <w:link w:val="overskrift3"/>
    <w:uiPriority w:val="1"/>
    <w:semiHidden/>
    <w:rsid w:val="00D21B61"/>
    <w:rPr>
      <w:color w:val="A6A6A6" w:themeColor="background1" w:themeShade="A6"/>
      <w:spacing w:val="8"/>
      <w:sz w:val="20"/>
    </w:rPr>
  </w:style>
  <w:style w:type="character" w:customStyle="1" w:styleId="Overskrift4Tegn">
    <w:name w:val="Overskrift 4 Tegn"/>
    <w:basedOn w:val="Standardskriftforavsnitt"/>
    <w:link w:val="overskrift4"/>
    <w:uiPriority w:val="1"/>
    <w:semiHidden/>
    <w:rsid w:val="00D21B6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Overskrift5Tegn">
    <w:name w:val="Overskrift 5 Tegn"/>
    <w:basedOn w:val="Standardskriftforavsnitt"/>
    <w:link w:val="overskrift5"/>
    <w:uiPriority w:val="1"/>
    <w:semiHidden/>
    <w:rsid w:val="00D21B6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rdtekst1">
    <w:name w:val="Brødtekst1"/>
    <w:basedOn w:val="Normal"/>
    <w:qFormat/>
    <w:rsid w:val="00D21B61"/>
    <w:rPr>
      <w:sz w:val="16"/>
    </w:rPr>
  </w:style>
  <w:style w:type="paragraph" w:customStyle="1" w:styleId="Overskriftformtereferat">
    <w:name w:val="Overskrift for møtereferat"/>
    <w:basedOn w:val="Normal"/>
    <w:qFormat/>
    <w:rsid w:val="00D21B61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itlerforreferatogsaksliste">
    <w:name w:val="Titler for referat og saksliste"/>
    <w:basedOn w:val="Normal"/>
    <w:qFormat/>
    <w:rsid w:val="00D21B61"/>
    <w:rPr>
      <w:b/>
      <w:color w:val="FFFFFF" w:themeColor="background1"/>
      <w:sz w:val="20"/>
    </w:rPr>
  </w:style>
  <w:style w:type="paragraph" w:customStyle="1" w:styleId="topptekst">
    <w:name w:val="topptekst"/>
    <w:basedOn w:val="Normal"/>
    <w:link w:val="Tegnitopptekst"/>
    <w:uiPriority w:val="99"/>
    <w:semiHidden/>
    <w:unhideWhenUsed/>
    <w:rsid w:val="00D21B61"/>
    <w:pPr>
      <w:tabs>
        <w:tab w:val="center" w:pos="4680"/>
        <w:tab w:val="right" w:pos="9360"/>
      </w:tabs>
    </w:pPr>
  </w:style>
  <w:style w:type="character" w:customStyle="1" w:styleId="Tegnitopptekst">
    <w:name w:val="Tegn i topptekst"/>
    <w:basedOn w:val="Standardskriftforavsnitt"/>
    <w:link w:val="topptekst"/>
    <w:uiPriority w:val="99"/>
    <w:semiHidden/>
    <w:rsid w:val="00D21B61"/>
    <w:rPr>
      <w:spacing w:val="8"/>
      <w:sz w:val="18"/>
    </w:rPr>
  </w:style>
  <w:style w:type="paragraph" w:customStyle="1" w:styleId="bunntekst">
    <w:name w:val="bunntekst"/>
    <w:basedOn w:val="Normal"/>
    <w:link w:val="Tegnibunntekst"/>
    <w:uiPriority w:val="99"/>
    <w:semiHidden/>
    <w:unhideWhenUsed/>
    <w:rsid w:val="00D21B61"/>
    <w:pPr>
      <w:tabs>
        <w:tab w:val="center" w:pos="4680"/>
        <w:tab w:val="right" w:pos="9360"/>
      </w:tabs>
    </w:pPr>
  </w:style>
  <w:style w:type="character" w:customStyle="1" w:styleId="Tegnibunntekst">
    <w:name w:val="Tegn i bunntekst"/>
    <w:basedOn w:val="Standardskriftforavsnitt"/>
    <w:link w:val="bunntekst"/>
    <w:uiPriority w:val="99"/>
    <w:semiHidden/>
    <w:rsid w:val="00D21B61"/>
    <w:rPr>
      <w:spacing w:val="8"/>
      <w:sz w:val="18"/>
    </w:rPr>
  </w:style>
  <w:style w:type="paragraph" w:styleId="Topptekst0">
    <w:name w:val="header"/>
    <w:basedOn w:val="Normal"/>
    <w:link w:val="TopptekstTegn"/>
    <w:uiPriority w:val="99"/>
    <w:unhideWhenUsed/>
    <w:rsid w:val="00E6440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0"/>
    <w:uiPriority w:val="99"/>
    <w:rsid w:val="00E64403"/>
    <w:rPr>
      <w:spacing w:val="8"/>
      <w:sz w:val="18"/>
    </w:rPr>
  </w:style>
  <w:style w:type="paragraph" w:styleId="Bunntekst0">
    <w:name w:val="footer"/>
    <w:basedOn w:val="Normal"/>
    <w:link w:val="BunntekstTegn"/>
    <w:uiPriority w:val="99"/>
    <w:unhideWhenUsed/>
    <w:rsid w:val="00E6440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0"/>
    <w:uiPriority w:val="99"/>
    <w:rsid w:val="00E64403"/>
    <w:rPr>
      <w:spacing w:val="8"/>
      <w:sz w:val="18"/>
    </w:rPr>
  </w:style>
  <w:style w:type="paragraph" w:styleId="Punktmerketliste">
    <w:name w:val="List Bullet"/>
    <w:basedOn w:val="Normal"/>
    <w:uiPriority w:val="9"/>
    <w:qFormat/>
    <w:rsid w:val="00E63BD2"/>
    <w:pPr>
      <w:numPr>
        <w:numId w:val="1"/>
      </w:numPr>
      <w:contextualSpacing/>
    </w:pPr>
  </w:style>
  <w:style w:type="paragraph" w:styleId="Nummerertliste">
    <w:name w:val="List Number"/>
    <w:basedOn w:val="Normal"/>
    <w:uiPriority w:val="9"/>
    <w:qFormat/>
    <w:rsid w:val="00C74C5C"/>
    <w:pPr>
      <w:contextualSpacing/>
    </w:pPr>
  </w:style>
  <w:style w:type="paragraph" w:styleId="NormalWeb">
    <w:name w:val="Normal (Web)"/>
    <w:basedOn w:val="Normal"/>
    <w:uiPriority w:val="99"/>
    <w:unhideWhenUsed/>
    <w:rsid w:val="00E44904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n-US" w:eastAsia="en-US"/>
    </w:rPr>
  </w:style>
  <w:style w:type="paragraph" w:styleId="Listeavsnitt">
    <w:name w:val="List Paragraph"/>
    <w:basedOn w:val="Normal"/>
    <w:uiPriority w:val="34"/>
    <w:qFormat/>
    <w:rsid w:val="00696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21B61"/>
    <w:pPr>
      <w:spacing w:after="0" w:line="240" w:lineRule="auto"/>
    </w:pPr>
    <w:rPr>
      <w:spacing w:val="8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">
    <w:name w:val="overskrift 1"/>
    <w:basedOn w:val="Normal"/>
    <w:next w:val="Normal"/>
    <w:link w:val="Overskrift1Tegn"/>
    <w:uiPriority w:val="1"/>
    <w:semiHidden/>
    <w:qFormat/>
    <w:rsid w:val="00D21B61"/>
    <w:pPr>
      <w:outlineLvl w:val="0"/>
    </w:pPr>
    <w:rPr>
      <w:b/>
      <w:color w:val="FFFFFF" w:themeColor="background1"/>
      <w:sz w:val="20"/>
    </w:rPr>
  </w:style>
  <w:style w:type="paragraph" w:customStyle="1" w:styleId="overskrift2">
    <w:name w:val="overskrift 2"/>
    <w:basedOn w:val="overskrift1"/>
    <w:next w:val="Normal"/>
    <w:link w:val="Overskrift2Tegn"/>
    <w:uiPriority w:val="1"/>
    <w:semiHidden/>
    <w:qFormat/>
    <w:rsid w:val="00D21B61"/>
    <w:pPr>
      <w:outlineLvl w:val="1"/>
    </w:pPr>
    <w:rPr>
      <w:color w:val="A6A6A6" w:themeColor="background1" w:themeShade="A6"/>
    </w:rPr>
  </w:style>
  <w:style w:type="paragraph" w:customStyle="1" w:styleId="overskrift3">
    <w:name w:val="overskrift 3"/>
    <w:basedOn w:val="overskrift2"/>
    <w:next w:val="Normal"/>
    <w:link w:val="Overskrift3Tegn"/>
    <w:uiPriority w:val="1"/>
    <w:semiHidden/>
    <w:qFormat/>
    <w:rsid w:val="00D21B61"/>
    <w:pPr>
      <w:outlineLvl w:val="2"/>
    </w:pPr>
    <w:rPr>
      <w:b w:val="0"/>
    </w:rPr>
  </w:style>
  <w:style w:type="paragraph" w:customStyle="1" w:styleId="overskrift4">
    <w:name w:val="overskrift 4"/>
    <w:basedOn w:val="overskrift5"/>
    <w:next w:val="Normal"/>
    <w:link w:val="Overskrift4Tegn"/>
    <w:uiPriority w:val="1"/>
    <w:semiHidden/>
    <w:qFormat/>
    <w:rsid w:val="00D21B61"/>
    <w:pPr>
      <w:spacing w:before="40" w:after="280"/>
      <w:outlineLvl w:val="3"/>
    </w:pPr>
    <w:rPr>
      <w:color w:val="B8CCE4" w:themeColor="accent1" w:themeTint="66"/>
    </w:rPr>
  </w:style>
  <w:style w:type="paragraph" w:customStyle="1" w:styleId="overskrift5">
    <w:name w:val="overskrift 5"/>
    <w:basedOn w:val="Normal"/>
    <w:next w:val="Normal"/>
    <w:link w:val="Overskrift5Tegn"/>
    <w:uiPriority w:val="1"/>
    <w:semiHidden/>
    <w:qFormat/>
    <w:rsid w:val="00D21B6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ellrutenett">
    <w:name w:val="Table Grid"/>
    <w:basedOn w:val="Vanligtabell"/>
    <w:uiPriority w:val="1"/>
    <w:rsid w:val="00D21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ssholdertekst">
    <w:name w:val="Placeholder Text"/>
    <w:basedOn w:val="Standardskriftforavsnitt"/>
    <w:uiPriority w:val="99"/>
    <w:semiHidden/>
    <w:rsid w:val="00D21B6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21B6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21B61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1"/>
    <w:semiHidden/>
    <w:rsid w:val="00D21B61"/>
    <w:rPr>
      <w:b/>
      <w:color w:val="FFFFFF" w:themeColor="background1"/>
      <w:spacing w:val="8"/>
      <w:sz w:val="20"/>
    </w:rPr>
  </w:style>
  <w:style w:type="character" w:customStyle="1" w:styleId="Overskrift2Tegn">
    <w:name w:val="Overskrift 2 Tegn"/>
    <w:basedOn w:val="Standardskriftforavsnitt"/>
    <w:link w:val="overskrift2"/>
    <w:uiPriority w:val="1"/>
    <w:semiHidden/>
    <w:rsid w:val="00D21B61"/>
    <w:rPr>
      <w:b/>
      <w:color w:val="A6A6A6" w:themeColor="background1" w:themeShade="A6"/>
      <w:spacing w:val="8"/>
      <w:sz w:val="20"/>
    </w:rPr>
  </w:style>
  <w:style w:type="character" w:customStyle="1" w:styleId="Overskrift3Tegn">
    <w:name w:val="Overskrift 3 Tegn"/>
    <w:basedOn w:val="Standardskriftforavsnitt"/>
    <w:link w:val="overskrift3"/>
    <w:uiPriority w:val="1"/>
    <w:semiHidden/>
    <w:rsid w:val="00D21B61"/>
    <w:rPr>
      <w:color w:val="A6A6A6" w:themeColor="background1" w:themeShade="A6"/>
      <w:spacing w:val="8"/>
      <w:sz w:val="20"/>
    </w:rPr>
  </w:style>
  <w:style w:type="character" w:customStyle="1" w:styleId="Overskrift4Tegn">
    <w:name w:val="Overskrift 4 Tegn"/>
    <w:basedOn w:val="Standardskriftforavsnitt"/>
    <w:link w:val="overskrift4"/>
    <w:uiPriority w:val="1"/>
    <w:semiHidden/>
    <w:rsid w:val="00D21B6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Overskrift5Tegn">
    <w:name w:val="Overskrift 5 Tegn"/>
    <w:basedOn w:val="Standardskriftforavsnitt"/>
    <w:link w:val="overskrift5"/>
    <w:uiPriority w:val="1"/>
    <w:semiHidden/>
    <w:rsid w:val="00D21B6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rdtekst1">
    <w:name w:val="Brødtekst1"/>
    <w:basedOn w:val="Normal"/>
    <w:qFormat/>
    <w:rsid w:val="00D21B61"/>
    <w:rPr>
      <w:sz w:val="16"/>
    </w:rPr>
  </w:style>
  <w:style w:type="paragraph" w:customStyle="1" w:styleId="Overskriftformtereferat">
    <w:name w:val="Overskrift for møtereferat"/>
    <w:basedOn w:val="Normal"/>
    <w:qFormat/>
    <w:rsid w:val="00D21B61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itlerforreferatogsaksliste">
    <w:name w:val="Titler for referat og saksliste"/>
    <w:basedOn w:val="Normal"/>
    <w:qFormat/>
    <w:rsid w:val="00D21B61"/>
    <w:rPr>
      <w:b/>
      <w:color w:val="FFFFFF" w:themeColor="background1"/>
      <w:sz w:val="20"/>
    </w:rPr>
  </w:style>
  <w:style w:type="paragraph" w:customStyle="1" w:styleId="topptekst">
    <w:name w:val="topptekst"/>
    <w:basedOn w:val="Normal"/>
    <w:link w:val="Tegnitopptekst"/>
    <w:uiPriority w:val="99"/>
    <w:semiHidden/>
    <w:unhideWhenUsed/>
    <w:rsid w:val="00D21B61"/>
    <w:pPr>
      <w:tabs>
        <w:tab w:val="center" w:pos="4680"/>
        <w:tab w:val="right" w:pos="9360"/>
      </w:tabs>
    </w:pPr>
  </w:style>
  <w:style w:type="character" w:customStyle="1" w:styleId="Tegnitopptekst">
    <w:name w:val="Tegn i topptekst"/>
    <w:basedOn w:val="Standardskriftforavsnitt"/>
    <w:link w:val="topptekst"/>
    <w:uiPriority w:val="99"/>
    <w:semiHidden/>
    <w:rsid w:val="00D21B61"/>
    <w:rPr>
      <w:spacing w:val="8"/>
      <w:sz w:val="18"/>
    </w:rPr>
  </w:style>
  <w:style w:type="paragraph" w:customStyle="1" w:styleId="bunntekst">
    <w:name w:val="bunntekst"/>
    <w:basedOn w:val="Normal"/>
    <w:link w:val="Tegnibunntekst"/>
    <w:uiPriority w:val="99"/>
    <w:semiHidden/>
    <w:unhideWhenUsed/>
    <w:rsid w:val="00D21B61"/>
    <w:pPr>
      <w:tabs>
        <w:tab w:val="center" w:pos="4680"/>
        <w:tab w:val="right" w:pos="9360"/>
      </w:tabs>
    </w:pPr>
  </w:style>
  <w:style w:type="character" w:customStyle="1" w:styleId="Tegnibunntekst">
    <w:name w:val="Tegn i bunntekst"/>
    <w:basedOn w:val="Standardskriftforavsnitt"/>
    <w:link w:val="bunntekst"/>
    <w:uiPriority w:val="99"/>
    <w:semiHidden/>
    <w:rsid w:val="00D21B61"/>
    <w:rPr>
      <w:spacing w:val="8"/>
      <w:sz w:val="18"/>
    </w:rPr>
  </w:style>
  <w:style w:type="paragraph" w:styleId="Topptekst0">
    <w:name w:val="header"/>
    <w:basedOn w:val="Normal"/>
    <w:link w:val="TopptekstTegn"/>
    <w:uiPriority w:val="99"/>
    <w:unhideWhenUsed/>
    <w:rsid w:val="00E6440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0"/>
    <w:uiPriority w:val="99"/>
    <w:rsid w:val="00E64403"/>
    <w:rPr>
      <w:spacing w:val="8"/>
      <w:sz w:val="18"/>
    </w:rPr>
  </w:style>
  <w:style w:type="paragraph" w:styleId="Bunntekst0">
    <w:name w:val="footer"/>
    <w:basedOn w:val="Normal"/>
    <w:link w:val="BunntekstTegn"/>
    <w:uiPriority w:val="99"/>
    <w:unhideWhenUsed/>
    <w:rsid w:val="00E6440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0"/>
    <w:uiPriority w:val="99"/>
    <w:rsid w:val="00E64403"/>
    <w:rPr>
      <w:spacing w:val="8"/>
      <w:sz w:val="18"/>
    </w:rPr>
  </w:style>
  <w:style w:type="paragraph" w:styleId="Punktmerketliste">
    <w:name w:val="List Bullet"/>
    <w:basedOn w:val="Normal"/>
    <w:uiPriority w:val="9"/>
    <w:qFormat/>
    <w:rsid w:val="00E63BD2"/>
    <w:pPr>
      <w:numPr>
        <w:numId w:val="1"/>
      </w:numPr>
      <w:contextualSpacing/>
    </w:pPr>
  </w:style>
  <w:style w:type="paragraph" w:styleId="Nummerertliste">
    <w:name w:val="List Number"/>
    <w:basedOn w:val="Normal"/>
    <w:uiPriority w:val="9"/>
    <w:qFormat/>
    <w:rsid w:val="00C74C5C"/>
    <w:pPr>
      <w:contextualSpacing/>
    </w:pPr>
  </w:style>
  <w:style w:type="paragraph" w:styleId="NormalWeb">
    <w:name w:val="Normal (Web)"/>
    <w:basedOn w:val="Normal"/>
    <w:uiPriority w:val="99"/>
    <w:unhideWhenUsed/>
    <w:rsid w:val="00E44904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n-US" w:eastAsia="en-US"/>
    </w:rPr>
  </w:style>
  <w:style w:type="paragraph" w:styleId="Listeavsnitt">
    <w:name w:val="List Paragraph"/>
    <w:basedOn w:val="Normal"/>
    <w:uiPriority w:val="34"/>
    <w:qFormat/>
    <w:rsid w:val="0069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283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563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2206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912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134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901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99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523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24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526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810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614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041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503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109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444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165">
          <w:marLeft w:val="53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kanja\Desktop\Personal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5C4CD5A42C54789B66533B628EE44" ma:contentTypeVersion="8" ma:contentTypeDescription="Create a new document." ma:contentTypeScope="" ma:versionID="bb227e94f243e098328973af1303cd10">
  <xsd:schema xmlns:xsd="http://www.w3.org/2001/XMLSchema" xmlns:xs="http://www.w3.org/2001/XMLSchema" xmlns:p="http://schemas.microsoft.com/office/2006/metadata/properties" xmlns:ns3="b7bc1c07-a687-4726-a4f5-65b9bc835302" xmlns:ns4="31e166c3-4f61-4d55-98ab-5cef4253b68c" targetNamespace="http://schemas.microsoft.com/office/2006/metadata/properties" ma:root="true" ma:fieldsID="7562aa31478c6267ec008acf4459bad9" ns3:_="" ns4:_="">
    <xsd:import namespace="b7bc1c07-a687-4726-a4f5-65b9bc835302"/>
    <xsd:import namespace="31e166c3-4f61-4d55-98ab-5cef4253b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c1c07-a687-4726-a4f5-65b9bc835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166c3-4f61-4d55-98ab-5cef4253b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29468-2CFA-47E1-8BD9-321904306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5E702-09CA-48FB-9669-FBC9A3520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91A25-37BA-4AD5-BD87-B498AB298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bc1c07-a687-4726-a4f5-65b9bc835302"/>
    <ds:schemaRef ds:uri="31e166c3-4f61-4d55-98ab-5cef4253b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>Egmont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Jakumeit, Andrè NO - OSK</dc:creator>
  <cp:lastModifiedBy>Herman Sefring</cp:lastModifiedBy>
  <cp:revision>3</cp:revision>
  <cp:lastPrinted>2006-08-01T17:47:00Z</cp:lastPrinted>
  <dcterms:created xsi:type="dcterms:W3CDTF">2020-02-04T12:22:00Z</dcterms:created>
  <dcterms:modified xsi:type="dcterms:W3CDTF">2020-12-28T09:11:00Z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ContentTypeId">
    <vt:lpwstr>0x01010038D5C4CD5A42C54789B66533B628EE44</vt:lpwstr>
  </property>
</Properties>
</file>